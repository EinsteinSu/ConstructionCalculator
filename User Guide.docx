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CF" w:rsidRDefault="002E622D">
      <w:pPr>
        <w:pStyle w:val="Heading1"/>
      </w:pPr>
      <w:r>
        <w:t>Introduction of usage</w:t>
      </w:r>
    </w:p>
    <w:p w:rsidR="002E622D" w:rsidRDefault="002E622D" w:rsidP="002E622D"/>
    <w:p w:rsidR="002E622D" w:rsidRDefault="002E622D" w:rsidP="002E622D">
      <w:pPr>
        <w:pStyle w:val="Heading2"/>
      </w:pPr>
      <w:r>
        <w:t>Installation</w:t>
      </w:r>
    </w:p>
    <w:p w:rsidR="002E622D" w:rsidRDefault="002E622D" w:rsidP="002E622D">
      <w:r>
        <w:t>Requirement: Framework 4.6.2</w:t>
      </w:r>
    </w:p>
    <w:p w:rsidR="0016102B" w:rsidRDefault="0016102B" w:rsidP="002E622D">
      <w:r>
        <w:t xml:space="preserve">For downloading the framework 4.6.2, you can find from </w:t>
      </w:r>
      <w:hyperlink r:id="rId8" w:history="1">
        <w:r w:rsidRPr="0016102B">
          <w:rPr>
            <w:rStyle w:val="Hyperlink"/>
          </w:rPr>
          <w:t>here</w:t>
        </w:r>
      </w:hyperlink>
      <w:r>
        <w:t>.</w:t>
      </w:r>
    </w:p>
    <w:p w:rsidR="002E622D" w:rsidRDefault="002E622D" w:rsidP="002E622D"/>
    <w:p w:rsidR="002E622D" w:rsidRDefault="002E622D" w:rsidP="002E622D">
      <w:pPr>
        <w:pStyle w:val="Heading2"/>
      </w:pPr>
      <w:r>
        <w:t>Launch the program</w:t>
      </w:r>
      <w:bookmarkStart w:id="0" w:name="_GoBack"/>
      <w:bookmarkEnd w:id="0"/>
    </w:p>
    <w:p w:rsidR="002E622D" w:rsidRDefault="002E622D" w:rsidP="002E622D"/>
    <w:p w:rsidR="002E622D" w:rsidRDefault="002E622D" w:rsidP="002E622D">
      <w:pPr>
        <w:pStyle w:val="ListParagraph"/>
        <w:numPr>
          <w:ilvl w:val="0"/>
          <w:numId w:val="9"/>
        </w:numPr>
      </w:pPr>
      <w:r>
        <w:t>Open command prompt;</w:t>
      </w:r>
    </w:p>
    <w:p w:rsidR="002E622D" w:rsidRDefault="002E622D" w:rsidP="002E622D">
      <w:pPr>
        <w:pStyle w:val="ListParagraph"/>
        <w:numPr>
          <w:ilvl w:val="0"/>
          <w:numId w:val="9"/>
        </w:numPr>
      </w:pPr>
      <w:r>
        <w:t xml:space="preserve">Locate the exe file of </w:t>
      </w:r>
      <w:r w:rsidRPr="002E622D">
        <w:t>ConstructionCalculator.Utility.exe</w:t>
      </w:r>
    </w:p>
    <w:p w:rsidR="002E622D" w:rsidRPr="002E622D" w:rsidRDefault="002E622D" w:rsidP="002E622D">
      <w:pPr>
        <w:pStyle w:val="ListParagraph"/>
        <w:numPr>
          <w:ilvl w:val="0"/>
          <w:numId w:val="9"/>
        </w:numPr>
      </w:pPr>
      <w:r>
        <w:t xml:space="preserve">Type the command line e.g. </w:t>
      </w:r>
      <w:r w:rsidRPr="002E622D">
        <w:t>C:\Users\ssu2\Documents\GitHub\ConstructionCalculator\ConstructionCalculator.Utility\bin\Debug\ConstructionCalculator.Utility.exe clean</w:t>
      </w:r>
    </w:p>
    <w:p w:rsidR="002E622D" w:rsidRDefault="002E622D" w:rsidP="002E622D">
      <w:pPr>
        <w:pStyle w:val="Heading2"/>
      </w:pPr>
      <w:r>
        <w:t>Cleanup data</w:t>
      </w:r>
    </w:p>
    <w:p w:rsidR="002E622D" w:rsidRDefault="002E622D" w:rsidP="002E622D"/>
    <w:p w:rsidR="00694B42" w:rsidRDefault="00694B42" w:rsidP="002E622D">
      <w:r>
        <w:t xml:space="preserve">Parameter: </w:t>
      </w:r>
      <w:r w:rsidRPr="00694B42">
        <w:rPr>
          <w:b/>
          <w:i/>
        </w:rPr>
        <w:t>Clean</w:t>
      </w:r>
    </w:p>
    <w:p w:rsidR="00694B42" w:rsidRDefault="00694B42" w:rsidP="002E622D"/>
    <w:p w:rsidR="002E622D" w:rsidRDefault="002E622D" w:rsidP="002E622D">
      <w:r>
        <w:t>Cleanup data is for cleaning all exists data from database</w:t>
      </w:r>
    </w:p>
    <w:p w:rsidR="002E622D" w:rsidRDefault="002E622D" w:rsidP="002E622D"/>
    <w:p w:rsidR="002E622D" w:rsidRDefault="00694B42" w:rsidP="002E622D">
      <w:r>
        <w:t>Command Sample:</w:t>
      </w:r>
    </w:p>
    <w:p w:rsidR="002E622D" w:rsidRDefault="002E622D" w:rsidP="002E622D"/>
    <w:p w:rsidR="002E622D" w:rsidRDefault="002E622D" w:rsidP="002E622D">
      <w:r w:rsidRPr="002E622D">
        <w:lastRenderedPageBreak/>
        <w:t>C:\Users\ssu2\Documents\GitHub\ConstructionCalculator\ConstructionCalculator.Utility\bin\Debug\ConstructionCalculator.Utility.exe clean</w:t>
      </w:r>
    </w:p>
    <w:p w:rsidR="002E622D" w:rsidRDefault="002E622D" w:rsidP="002E622D"/>
    <w:p w:rsidR="002E622D" w:rsidRDefault="002E622D" w:rsidP="002E622D">
      <w:r>
        <w:t>The result such as the following screenshot after command executed;</w:t>
      </w:r>
    </w:p>
    <w:p w:rsidR="002E622D" w:rsidRPr="002E622D" w:rsidRDefault="002E622D" w:rsidP="002E622D">
      <w:r>
        <w:rPr>
          <w:noProof/>
        </w:rPr>
        <w:drawing>
          <wp:inline distT="0" distB="0" distL="0" distR="0" wp14:anchorId="7A32F9CC" wp14:editId="14584A0E">
            <wp:extent cx="59436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2D" w:rsidRDefault="002E622D" w:rsidP="002E622D">
      <w:pPr>
        <w:pStyle w:val="Heading2"/>
      </w:pPr>
      <w:r>
        <w:t>Import parameter tables</w:t>
      </w:r>
    </w:p>
    <w:p w:rsidR="002E622D" w:rsidRDefault="002E622D" w:rsidP="002E622D"/>
    <w:p w:rsidR="00694B42" w:rsidRDefault="00694B42" w:rsidP="002E622D">
      <w:r>
        <w:t xml:space="preserve">Parameter: </w:t>
      </w:r>
      <w:r w:rsidRPr="00694B42">
        <w:rPr>
          <w:b/>
          <w:i/>
        </w:rPr>
        <w:t>Import</w:t>
      </w:r>
    </w:p>
    <w:p w:rsidR="002E622D" w:rsidRDefault="002E622D" w:rsidP="002E622D">
      <w:r>
        <w:t>Import is importing data from the folder of app folder/</w:t>
      </w:r>
      <w:proofErr w:type="spellStart"/>
      <w:r>
        <w:t>importdata</w:t>
      </w:r>
      <w:proofErr w:type="spellEnd"/>
      <w:r>
        <w:t>, you can update the parameter excel files in this folder then execute clean and import command;</w:t>
      </w:r>
    </w:p>
    <w:p w:rsidR="002E622D" w:rsidRDefault="002E622D" w:rsidP="002E622D"/>
    <w:p w:rsidR="00694B42" w:rsidRDefault="00694B42" w:rsidP="002E622D">
      <w:r>
        <w:t>Command Sample:</w:t>
      </w:r>
    </w:p>
    <w:p w:rsidR="002E622D" w:rsidRDefault="002E622D" w:rsidP="002E622D">
      <w:r w:rsidRPr="002E622D">
        <w:t>C:\Users\ssu2\Documents\GitHub\ConstructionCalculator\ConstructionCalculator.Utility\bin\Debug\ConstructionCalculator.Utility.exe import</w:t>
      </w:r>
    </w:p>
    <w:p w:rsidR="002E622D" w:rsidRDefault="002E622D" w:rsidP="002E622D"/>
    <w:p w:rsidR="002E622D" w:rsidRDefault="002E622D" w:rsidP="002E622D">
      <w:r>
        <w:t>After import command is executed, the result like the following screenshot</w:t>
      </w:r>
    </w:p>
    <w:p w:rsidR="002E622D" w:rsidRDefault="002E622D" w:rsidP="002E622D">
      <w:r>
        <w:rPr>
          <w:noProof/>
        </w:rPr>
        <w:drawing>
          <wp:inline distT="0" distB="0" distL="0" distR="0" wp14:anchorId="3995F3DB" wp14:editId="503348E5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42" w:rsidRDefault="00694B42" w:rsidP="002E622D"/>
    <w:p w:rsidR="002E622D" w:rsidRPr="002E622D" w:rsidRDefault="002E622D" w:rsidP="002E622D">
      <w:r>
        <w:t xml:space="preserve">Notice: the exception will happen if the parameter data has been imported, so you need to execute </w:t>
      </w:r>
      <w:r w:rsidRPr="00694B42">
        <w:rPr>
          <w:b/>
          <w:i/>
        </w:rPr>
        <w:t>clean</w:t>
      </w:r>
      <w:r>
        <w:t xml:space="preserve"> command before </w:t>
      </w:r>
      <w:r w:rsidRPr="00694B42">
        <w:rPr>
          <w:b/>
          <w:i/>
        </w:rPr>
        <w:t>import</w:t>
      </w:r>
      <w:r>
        <w:t xml:space="preserve"> command</w:t>
      </w:r>
    </w:p>
    <w:p w:rsidR="002E622D" w:rsidRDefault="002E622D" w:rsidP="002E622D">
      <w:pPr>
        <w:pStyle w:val="Heading2"/>
      </w:pPr>
      <w:r>
        <w:t>Calculate folder</w:t>
      </w:r>
    </w:p>
    <w:p w:rsidR="005E576E" w:rsidRDefault="005E576E" w:rsidP="005E576E"/>
    <w:p w:rsidR="005E576E" w:rsidRDefault="005E576E" w:rsidP="005E576E">
      <w:r>
        <w:t xml:space="preserve">Parameter: </w:t>
      </w:r>
    </w:p>
    <w:p w:rsidR="005E576E" w:rsidRDefault="005E576E" w:rsidP="005E576E">
      <w:pPr>
        <w:pStyle w:val="ListParagraph"/>
        <w:numPr>
          <w:ilvl w:val="0"/>
          <w:numId w:val="10"/>
        </w:numPr>
      </w:pPr>
      <w:proofErr w:type="spellStart"/>
      <w:r>
        <w:t>Calc</w:t>
      </w:r>
      <w:proofErr w:type="spellEnd"/>
    </w:p>
    <w:p w:rsidR="005E576E" w:rsidRDefault="005E576E" w:rsidP="005E576E">
      <w:pPr>
        <w:pStyle w:val="ListParagraph"/>
        <w:numPr>
          <w:ilvl w:val="0"/>
          <w:numId w:val="10"/>
        </w:numPr>
      </w:pPr>
      <w:r>
        <w:t>Folder Path</w:t>
      </w:r>
    </w:p>
    <w:p w:rsidR="005E576E" w:rsidRDefault="005E576E" w:rsidP="005E576E"/>
    <w:p w:rsidR="005E576E" w:rsidRDefault="005E576E" w:rsidP="005E576E">
      <w:r>
        <w:t>Sample Command:</w:t>
      </w:r>
    </w:p>
    <w:p w:rsidR="005E576E" w:rsidRDefault="00311AE4" w:rsidP="005E576E">
      <w:pPr>
        <w:rPr>
          <w:b/>
        </w:rPr>
      </w:pPr>
      <w:r w:rsidRPr="00311AE4">
        <w:lastRenderedPageBreak/>
        <w:t xml:space="preserve">C:\Users\ssu2\Documents\GitHub\ConstructionCalculator\ConstructionCalculator.Utility\bin\Debug\ConstructionCalculator.Utility.exe </w:t>
      </w:r>
      <w:proofErr w:type="spellStart"/>
      <w:r w:rsidRPr="00311AE4">
        <w:rPr>
          <w:b/>
          <w:i/>
        </w:rPr>
        <w:t>calc</w:t>
      </w:r>
      <w:proofErr w:type="spellEnd"/>
      <w:r w:rsidRPr="00311AE4">
        <w:t xml:space="preserve"> </w:t>
      </w:r>
      <w:r w:rsidRPr="00311AE4">
        <w:rPr>
          <w:b/>
        </w:rPr>
        <w:t>C:\Users\ssu2\Documents\Tests</w:t>
      </w:r>
    </w:p>
    <w:p w:rsidR="00311AE4" w:rsidRDefault="00311AE4" w:rsidP="005E576E">
      <w:pPr>
        <w:rPr>
          <w:b/>
        </w:rPr>
      </w:pPr>
    </w:p>
    <w:p w:rsidR="00311AE4" w:rsidRDefault="00311AE4" w:rsidP="00311AE4">
      <w:r>
        <w:t>After command executed, you can see the files generated double times in the folder which you specified in command line, the file which with processed are calculated files;</w:t>
      </w:r>
    </w:p>
    <w:p w:rsidR="00311AE4" w:rsidRDefault="00311AE4" w:rsidP="00311AE4"/>
    <w:p w:rsidR="00311AE4" w:rsidRDefault="00311AE4" w:rsidP="00311AE4">
      <w:r>
        <w:rPr>
          <w:noProof/>
        </w:rPr>
        <w:drawing>
          <wp:inline distT="0" distB="0" distL="0" distR="0" wp14:anchorId="56E095C9" wp14:editId="3C94CB44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E4" w:rsidRDefault="00311AE4" w:rsidP="00311AE4"/>
    <w:p w:rsidR="00311AE4" w:rsidRPr="005E576E" w:rsidRDefault="00311AE4" w:rsidP="00311AE4">
      <w:r>
        <w:rPr>
          <w:noProof/>
        </w:rPr>
        <w:lastRenderedPageBreak/>
        <w:drawing>
          <wp:inline distT="0" distB="0" distL="0" distR="0" wp14:anchorId="668DAFFB" wp14:editId="357873A7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2D" w:rsidRDefault="002E622D" w:rsidP="002E622D">
      <w:pPr>
        <w:pStyle w:val="Heading2"/>
      </w:pPr>
      <w:r>
        <w:t>Transfer</w:t>
      </w:r>
    </w:p>
    <w:p w:rsidR="00E75BD1" w:rsidRDefault="00E75BD1" w:rsidP="00E75BD1"/>
    <w:p w:rsidR="00E75BD1" w:rsidRDefault="00E75BD1" w:rsidP="00E75BD1">
      <w:r>
        <w:t xml:space="preserve">Parameter: </w:t>
      </w:r>
      <w:r w:rsidRPr="00E75BD1">
        <w:rPr>
          <w:b/>
          <w:i/>
        </w:rPr>
        <w:t>Transfer</w:t>
      </w:r>
    </w:p>
    <w:p w:rsidR="00E75BD1" w:rsidRDefault="00E75BD1" w:rsidP="00E75BD1"/>
    <w:p w:rsidR="009B7C19" w:rsidRDefault="009B7C19" w:rsidP="00E75BD1">
      <w:r>
        <w:t xml:space="preserve">Transfer is for transferring the </w:t>
      </w:r>
      <w:proofErr w:type="spellStart"/>
      <w:proofErr w:type="gramStart"/>
      <w:r>
        <w:t>xls</w:t>
      </w:r>
      <w:proofErr w:type="spellEnd"/>
      <w:r>
        <w:t>(</w:t>
      </w:r>
      <w:proofErr w:type="gramEnd"/>
      <w:r>
        <w:t xml:space="preserve">excel 2007 or lower version) to </w:t>
      </w:r>
      <w:proofErr w:type="spellStart"/>
      <w:r>
        <w:t>xlsx</w:t>
      </w:r>
      <w:proofErr w:type="spellEnd"/>
      <w:r>
        <w:t>(excel 2013 or higher version)</w:t>
      </w:r>
    </w:p>
    <w:p w:rsidR="009B7C19" w:rsidRDefault="009B7C19" w:rsidP="00E75BD1"/>
    <w:p w:rsidR="00E75BD1" w:rsidRDefault="00E75BD1" w:rsidP="00E75BD1">
      <w:r>
        <w:t xml:space="preserve">Command Sample: </w:t>
      </w:r>
    </w:p>
    <w:p w:rsidR="009B7C19" w:rsidRDefault="009B7C19" w:rsidP="00E75BD1"/>
    <w:p w:rsidR="00E75BD1" w:rsidRDefault="00E75BD1" w:rsidP="00E75BD1">
      <w:pPr>
        <w:rPr>
          <w:b/>
          <w:i/>
        </w:rPr>
      </w:pPr>
      <w:r w:rsidRPr="00311AE4">
        <w:t xml:space="preserve">C:\Users\ssu2\Documents\GitHub\ConstructionCalculator\ConstructionCalculator.Utility\bin\Debug\ConstructionCalculator.Utility.exe </w:t>
      </w:r>
      <w:r>
        <w:rPr>
          <w:b/>
          <w:i/>
        </w:rPr>
        <w:t>transfer</w:t>
      </w:r>
    </w:p>
    <w:p w:rsidR="00465379" w:rsidRDefault="00465379" w:rsidP="00E75BD1">
      <w:pPr>
        <w:rPr>
          <w:b/>
          <w:i/>
        </w:rPr>
      </w:pPr>
    </w:p>
    <w:p w:rsidR="008B67AE" w:rsidRDefault="008B67AE" w:rsidP="008B67AE">
      <w:r>
        <w:t xml:space="preserve">After transfer action, the </w:t>
      </w:r>
      <w:proofErr w:type="spellStart"/>
      <w:r>
        <w:t>xls</w:t>
      </w:r>
      <w:proofErr w:type="spellEnd"/>
      <w:r>
        <w:t xml:space="preserve"> files will be saved as </w:t>
      </w:r>
      <w:proofErr w:type="spellStart"/>
      <w:r>
        <w:t>xlsx</w:t>
      </w:r>
      <w:proofErr w:type="spellEnd"/>
      <w:r>
        <w:t xml:space="preserve"> files (in highlighter);</w:t>
      </w:r>
    </w:p>
    <w:p w:rsidR="008B67AE" w:rsidRDefault="008B67AE" w:rsidP="008B67AE">
      <w:r>
        <w:rPr>
          <w:noProof/>
        </w:rPr>
        <w:lastRenderedPageBreak/>
        <w:drawing>
          <wp:inline distT="0" distB="0" distL="0" distR="0" wp14:anchorId="78725343" wp14:editId="6A8F147F">
            <wp:extent cx="5943600" cy="4776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79" w:rsidRPr="00E75BD1" w:rsidRDefault="00465379" w:rsidP="00465379"/>
    <w:p w:rsidR="00CD666D" w:rsidRPr="00CD666D" w:rsidRDefault="00CD666D" w:rsidP="002E622D">
      <w:pPr>
        <w:pStyle w:val="ListBullet"/>
        <w:numPr>
          <w:ilvl w:val="0"/>
          <w:numId w:val="0"/>
        </w:numPr>
      </w:pPr>
    </w:p>
    <w:sectPr w:rsidR="00CD666D" w:rsidRPr="00CD66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D37" w:rsidRDefault="00F01D37">
      <w:r>
        <w:separator/>
      </w:r>
    </w:p>
    <w:p w:rsidR="00F01D37" w:rsidRDefault="00F01D37"/>
  </w:endnote>
  <w:endnote w:type="continuationSeparator" w:id="0">
    <w:p w:rsidR="00F01D37" w:rsidRDefault="00F01D37">
      <w:r>
        <w:continuationSeparator/>
      </w:r>
    </w:p>
    <w:p w:rsidR="00F01D37" w:rsidRDefault="00F01D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6102B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D37" w:rsidRDefault="00F01D37">
      <w:r>
        <w:separator/>
      </w:r>
    </w:p>
    <w:p w:rsidR="00F01D37" w:rsidRDefault="00F01D37"/>
  </w:footnote>
  <w:footnote w:type="continuationSeparator" w:id="0">
    <w:p w:rsidR="00F01D37" w:rsidRDefault="00F01D37">
      <w:r>
        <w:continuationSeparator/>
      </w:r>
    </w:p>
    <w:p w:rsidR="00F01D37" w:rsidRDefault="00F01D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F66431"/>
    <w:multiLevelType w:val="hybridMultilevel"/>
    <w:tmpl w:val="E73E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E19B6"/>
    <w:multiLevelType w:val="hybridMultilevel"/>
    <w:tmpl w:val="5412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D"/>
    <w:rsid w:val="000F74F0"/>
    <w:rsid w:val="00104A26"/>
    <w:rsid w:val="00126A52"/>
    <w:rsid w:val="0016102B"/>
    <w:rsid w:val="00176DD5"/>
    <w:rsid w:val="00263DFE"/>
    <w:rsid w:val="002E622D"/>
    <w:rsid w:val="00311AE4"/>
    <w:rsid w:val="00465379"/>
    <w:rsid w:val="005D08CF"/>
    <w:rsid w:val="005E576E"/>
    <w:rsid w:val="00694B42"/>
    <w:rsid w:val="006F22E5"/>
    <w:rsid w:val="007B01B5"/>
    <w:rsid w:val="008B67AE"/>
    <w:rsid w:val="00907B60"/>
    <w:rsid w:val="009225CF"/>
    <w:rsid w:val="009B7C19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E056BF"/>
    <w:rsid w:val="00E75BD1"/>
    <w:rsid w:val="00ED09CD"/>
    <w:rsid w:val="00F01D37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587A3"/>
  <w15:chartTrackingRefBased/>
  <w15:docId w15:val="{CA379D8A-4252-4BFA-ADFC-66081AAF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2E6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02B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334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u2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01F6-F7DA-4D81-9F5E-FC78F25A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25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Su (ssu2)</dc:creator>
  <cp:keywords/>
  <dc:description/>
  <cp:lastModifiedBy>Sue Su (ssu2)</cp:lastModifiedBy>
  <cp:revision>8</cp:revision>
  <dcterms:created xsi:type="dcterms:W3CDTF">2018-03-27T08:00:00Z</dcterms:created>
  <dcterms:modified xsi:type="dcterms:W3CDTF">2018-03-27T08:26:00Z</dcterms:modified>
</cp:coreProperties>
</file>